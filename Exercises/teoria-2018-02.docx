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D6A" w:rsidRPr="005A2DF7" w:rsidRDefault="006B0D6A" w:rsidP="00E13F4D">
      <w:pPr>
        <w:pStyle w:val="Heading1"/>
        <w:jc w:val="both"/>
        <w:rPr>
          <w:rFonts w:ascii="Arial" w:hAnsi="Arial" w:cs="Arial"/>
          <w:b/>
          <w:color w:val="000000" w:themeColor="text1"/>
          <w:sz w:val="28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8"/>
          <w:szCs w:val="20"/>
          <w:lang w:val="pt-BR"/>
        </w:rPr>
        <w:t>Computabilidade</w:t>
      </w:r>
      <w:r w:rsidR="005B4103" w:rsidRPr="005A2DF7">
        <w:rPr>
          <w:rFonts w:ascii="Arial" w:hAnsi="Arial" w:cs="Arial"/>
          <w:b/>
          <w:color w:val="000000" w:themeColor="text1"/>
          <w:sz w:val="28"/>
          <w:szCs w:val="20"/>
          <w:lang w:val="pt-BR"/>
        </w:rPr>
        <w:t xml:space="preserve"> e Complexidade</w:t>
      </w:r>
    </w:p>
    <w:p w:rsidR="006B0D6A" w:rsidRPr="005A2DF7" w:rsidRDefault="001C2A10" w:rsidP="00691586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a Tese de Church-Turing. Deixe claro (i) o que ela afirma, e (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ii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 qual o seu significado para a Ciência da Computação. Explique também (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iii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 porque ela não pode ser provada formalmente e (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iv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 por que, mesmo sem prova formal da sua verdade, ela é aceita como verdadeira sendo um dos fundamentos da Teoria da Computabilidade.</w:t>
      </w:r>
    </w:p>
    <w:p w:rsidR="001C2A10" w:rsidRPr="005A2DF7" w:rsidRDefault="001C2A10" w:rsidP="00691586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Um dos mais importantes e interessantes teoremas da Teoria da Computabilidade é o Teorema de Rice. Ele afirma que toda propriedade não trivial de funções computadas por programas é não decidível. Uma propriedade de funções parciais é dita trivial se ela é verdadeira para todas as funções ou para nenhuma. Note que o Teorema se refere a funções computadas por programas e não à representação/forma como a função é computada.</w:t>
      </w:r>
      <w:r w:rsidR="00691586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Propriedades tais como “o número de transições de um programa em uma Máquina de Turing é maior que 100” ou “o número de linhas de código de um programa em C é igual a 5000”, por exemplo, são propriedades da representação/forma, não da função computada.</w:t>
      </w:r>
    </w:p>
    <w:p w:rsidR="00691586" w:rsidRPr="005A2DF7" w:rsidRDefault="00691586" w:rsidP="00691586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Explique por que o teorema se refere apenas a propriedades não triviais, ou seja, por que ele também não “cobre” propriedades triviais.</w:t>
      </w:r>
    </w:p>
    <w:p w:rsidR="00691586" w:rsidRPr="005A2DF7" w:rsidRDefault="00691586" w:rsidP="00691586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Dê pelo menos três exemplos de propriedades não triviais de funções computadas por programas.</w:t>
      </w:r>
    </w:p>
    <w:p w:rsidR="00691586" w:rsidRPr="005A2DF7" w:rsidRDefault="00691586" w:rsidP="00691586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a significância do Teorema de Rice para a prática da Ciência da Computação.</w:t>
      </w:r>
    </w:p>
    <w:p w:rsidR="00691586" w:rsidRPr="005A2DF7" w:rsidRDefault="00691586" w:rsidP="00691586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Dê uma prova da indecidibilidade do Problema da Parada usando o Teorema de Rice.</w:t>
      </w:r>
    </w:p>
    <w:p w:rsidR="00691586" w:rsidRPr="005A2DF7" w:rsidRDefault="00691586" w:rsidP="00691586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Explique como uma redução pode ser usada para provar que um problema é indecidível.</w:t>
      </w:r>
    </w:p>
    <w:p w:rsidR="00302BCF" w:rsidRPr="005A2DF7" w:rsidRDefault="00691586" w:rsidP="00302BCF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Um conjunto S é contável se é vazio ou se existe uma sequência </w:t>
      </w:r>
      <w:r w:rsidR="007C26E1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</w:t>
      </w:r>
      <w:r w:rsidR="007C26E1"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0</w:t>
      </w:r>
      <w:r w:rsidR="007C26E1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, s</w:t>
      </w:r>
      <w:r w:rsidR="007C26E1"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1</w:t>
      </w:r>
      <w:r w:rsidR="007C26E1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, s</w:t>
      </w:r>
      <w:proofErr w:type="gramStart"/>
      <w:r w:rsidR="007C26E1"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2</w:t>
      </w:r>
      <w:r w:rsidR="007C26E1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,...</w:t>
      </w:r>
      <w:proofErr w:type="gramEnd"/>
      <w:r w:rsidR="007C26E1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com todos (e somente todos) os elementos de S. Está sequência é chamada de uma enumeração de S.</w:t>
      </w:r>
    </w:p>
    <w:p w:rsidR="007C26E1" w:rsidRPr="005A2DF7" w:rsidRDefault="007C26E1" w:rsidP="007C26E1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Exemplos de conjuntos contáveis:</w:t>
      </w:r>
    </w:p>
    <w:p w:rsidR="007C26E1" w:rsidRPr="005A2DF7" w:rsidRDefault="007C26E1" w:rsidP="007C26E1">
      <w:pPr>
        <w:pStyle w:val="ListBullet"/>
        <w:numPr>
          <w:ilvl w:val="0"/>
          <w:numId w:val="6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conjunto dos números naturais é contável. Uma sequência óbvia mencionando todos os elementos é 0, 1, 2, ...</w:t>
      </w:r>
    </w:p>
    <w:p w:rsidR="007C26E1" w:rsidRPr="005A2DF7" w:rsidRDefault="007C26E1" w:rsidP="007C26E1">
      <w:pPr>
        <w:pStyle w:val="ListBullet"/>
        <w:numPr>
          <w:ilvl w:val="0"/>
          <w:numId w:val="6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conjunto Z de todos os números inteiros é contável. E uma sequência para seus elementos é 0, 1, -1, 2, -2, ...</w:t>
      </w:r>
    </w:p>
    <w:p w:rsidR="007C26E1" w:rsidRPr="005A2DF7" w:rsidRDefault="007C26E1" w:rsidP="007C26E1">
      <w:pPr>
        <w:pStyle w:val="ListBullet"/>
        <w:numPr>
          <w:ilvl w:val="0"/>
          <w:numId w:val="6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conjunto N x N é contável. Uma sequência é (0, 0), (0, 1), (1, 0) ...</w:t>
      </w:r>
    </w:p>
    <w:p w:rsidR="006B0D6A" w:rsidRPr="005A2DF7" w:rsidRDefault="007C26E1" w:rsidP="007C26E1">
      <w:pPr>
        <w:pStyle w:val="ListBullet"/>
        <w:numPr>
          <w:ilvl w:val="0"/>
          <w:numId w:val="0"/>
        </w:numPr>
        <w:ind w:left="709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Esta terminologia também se aplica a conjuntos de funções, parciais ou totais. Sejam A e B conjuntos e seja S um conjunto não vazio cujos elementos são funções parciais de A para B. Então S é contável se existe uma sequência f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0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, f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1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, f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2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,... tal que g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CE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S se e somente se g = 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f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i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para algum i, ou seja, g ocupa alguma posição i na sequência.</w:t>
      </w:r>
    </w:p>
    <w:p w:rsidR="007C26E1" w:rsidRPr="005A2DF7" w:rsidRDefault="007C26E1" w:rsidP="007C26E1">
      <w:pPr>
        <w:pStyle w:val="ListBullet"/>
        <w:numPr>
          <w:ilvl w:val="0"/>
          <w:numId w:val="0"/>
        </w:numPr>
        <w:ind w:left="709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Prove as seguintes afirmações:</w:t>
      </w:r>
    </w:p>
    <w:p w:rsidR="007C26E1" w:rsidRPr="005A2DF7" w:rsidRDefault="007C26E1" w:rsidP="007C26E1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conjunto de todas as funções totais de N para N é incontável.</w:t>
      </w:r>
    </w:p>
    <w:p w:rsidR="000F4985" w:rsidRPr="005A2DF7" w:rsidRDefault="000F4985" w:rsidP="000F498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conjunto de todas as funções parciais de N para N é incontável.</w:t>
      </w:r>
    </w:p>
    <w:p w:rsidR="000F4985" w:rsidRPr="005A2DF7" w:rsidRDefault="000F4985" w:rsidP="000F498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conjunto de todas as funções computáveis parciais de N para N é contável.</w:t>
      </w:r>
    </w:p>
    <w:p w:rsidR="000F4985" w:rsidRPr="005A2DF7" w:rsidRDefault="000F4985" w:rsidP="000F498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conjunto de todas as funções computáveis totais de N para N é contável.</w:t>
      </w:r>
    </w:p>
    <w:p w:rsidR="000F4985" w:rsidRPr="005A2DF7" w:rsidRDefault="000F4985" w:rsidP="007C26E1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Existe função não computável total de N para N.</w:t>
      </w:r>
    </w:p>
    <w:p w:rsidR="000F4985" w:rsidRPr="005A2DF7" w:rsidRDefault="000F4985" w:rsidP="000F498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lastRenderedPageBreak/>
        <w:t>Existe função não computável parcial de N para N.</w:t>
      </w:r>
    </w:p>
    <w:p w:rsidR="00302BCF" w:rsidRPr="005A2DF7" w:rsidRDefault="00302BCF" w:rsidP="00302BCF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Observações:</w:t>
      </w:r>
    </w:p>
    <w:p w:rsidR="00302BCF" w:rsidRPr="005A2DF7" w:rsidRDefault="00302BCF" w:rsidP="00302BCF">
      <w:pPr>
        <w:pStyle w:val="ListBullet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 prova de (a) acima pode ser feita por contradição usando o método da diagonalização.</w:t>
      </w:r>
    </w:p>
    <w:p w:rsidR="00302BCF" w:rsidRPr="005A2DF7" w:rsidRDefault="00302BCF" w:rsidP="00302BCF">
      <w:pPr>
        <w:pStyle w:val="ListBullet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 prova de (b) segue imediatamente do resultado (a) acima e de teoria dos conjuntos.</w:t>
      </w:r>
    </w:p>
    <w:p w:rsidR="00302BCF" w:rsidRPr="005A2DF7" w:rsidRDefault="00302BCF" w:rsidP="00302BCF">
      <w:pPr>
        <w:pStyle w:val="ListBullet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 prova de (c) faz uso da Tese de Church-Turing.</w:t>
      </w:r>
    </w:p>
    <w:p w:rsidR="00302BCF" w:rsidRPr="005A2DF7" w:rsidRDefault="00302BCF" w:rsidP="00302BCF">
      <w:pPr>
        <w:pStyle w:val="ListBullet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 prova de (d) é imediata a partir da afirmação (c) e de conhecimentos básicos de funções e de teoria dos conjuntos.</w:t>
      </w:r>
    </w:p>
    <w:p w:rsidR="00302BCF" w:rsidRPr="005A2DF7" w:rsidRDefault="00302BCF" w:rsidP="00302BCF">
      <w:pPr>
        <w:pStyle w:val="ListBullet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A prova de (d) e (e) também é imediata a partir dos resultados anteriores e de teoria dos conjuntos. </w:t>
      </w:r>
    </w:p>
    <w:p w:rsidR="00302BCF" w:rsidRPr="005A2DF7" w:rsidRDefault="00302BCF" w:rsidP="00302BCF">
      <w:pPr>
        <w:pStyle w:val="ListBullet"/>
        <w:numPr>
          <w:ilvl w:val="0"/>
          <w:numId w:val="0"/>
        </w:numPr>
        <w:ind w:left="709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Ou seja, o esforço de prova está na verdade nos itens (a) e (c) acima. A prova das demais afirmações pode ser feita assumindo a verdade das afirmações anteriores usando resultados básicos da Teoria dos Conjuntos de acordo com as sugestões acima.</w:t>
      </w:r>
    </w:p>
    <w:p w:rsidR="005B4103" w:rsidRPr="005A2DF7" w:rsidRDefault="005B4103" w:rsidP="005B4103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Prove que (i) o conjunto Q dos números racionais é contável, e (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ii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) o conjunto R dos números reais é incontável. </w:t>
      </w:r>
    </w:p>
    <w:p w:rsidR="006B0D6A" w:rsidRPr="005A2DF7" w:rsidRDefault="005B4103" w:rsidP="00691586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Explique porque boa parte da teoria da Computabilidade e da teoria da Complexidade é feita com base em problemas de decisão. De exemplos de problemas que são naturalmente problemas de decisão, e problemas cuja versão de interesse na prática não são problemas de decisão. Para estes, apresente a sua versão como problema de decisão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C15FE2" w:rsidRPr="005A2DF7" w:rsidRDefault="006B0D6A" w:rsidP="00C15FE2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Explique porque boa parte da teoria da 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Computabilidade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e da 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omplexidade é abordada com representações de problemas como linguagens cujos elementos são </w:t>
      </w:r>
      <w:proofErr w:type="spellStart"/>
      <w:r w:rsidRPr="005A2DF7">
        <w:rPr>
          <w:rFonts w:ascii="Arial" w:hAnsi="Arial" w:cs="Arial"/>
          <w:b/>
          <w:i/>
          <w:color w:val="000000" w:themeColor="text1"/>
          <w:sz w:val="20"/>
          <w:szCs w:val="20"/>
          <w:lang w:val="pt-BR"/>
        </w:rPr>
        <w:t>strings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de 0’s e 1’s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C15FE2" w:rsidRPr="005A2DF7" w:rsidRDefault="006B0D6A" w:rsidP="00C15FE2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os seguinte</w:t>
      </w:r>
      <w:r w:rsidR="00E13F4D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tópicos abaixo. Deixe bem claro o significado a 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importância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de cada um para a Ciência da Computação:</w:t>
      </w:r>
    </w:p>
    <w:p w:rsidR="00C15FE2" w:rsidRPr="005A2DF7" w:rsidRDefault="006B0D6A" w:rsidP="00C15FE2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Teorema de Cook-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Levin</w:t>
      </w:r>
      <w:proofErr w:type="spellEnd"/>
      <w:r w:rsidR="00E13F4D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C15FE2" w:rsidRPr="005A2DF7" w:rsidRDefault="006B0D6A" w:rsidP="00C15FE2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Questão "P = NP?"</w:t>
      </w:r>
    </w:p>
    <w:p w:rsidR="00C15FE2" w:rsidRPr="005A2DF7" w:rsidRDefault="006B0D6A" w:rsidP="00C15FE2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Dê uma definição de redução de tempo polinomial e explique porque 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reduções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feitas na prova de NP completude de um problema devem ser polinomiais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C15FE2" w:rsidRPr="005A2DF7" w:rsidRDefault="006B0D6A" w:rsidP="00C15FE2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Dê uma definição da classe de complexidade NP.</w:t>
      </w:r>
    </w:p>
    <w:p w:rsidR="00C15FE2" w:rsidRPr="005A2DF7" w:rsidRDefault="006B0D6A" w:rsidP="00C15FE2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Usando os conceitos (a) e (b) acima dê uma definição de problema NP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-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Hard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C15FE2" w:rsidRPr="005A2DF7" w:rsidRDefault="006B0D6A" w:rsidP="00C15FE2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Usando os conceitos acima, dê uma definição de problema NP-Completo</w:t>
      </w:r>
      <w:r w:rsidR="001F0A8C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1F0A8C" w:rsidRPr="005A2DF7" w:rsidRDefault="006B0D6A" w:rsidP="001F0A8C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Seja Double-SAT o conjunto de fórmulas booleanas φ em formato CNF (forma normal conjuntiva) tais que φ é satisfeita por pelo menos duas atribuições de valores verdades às suas variáveis. Prove que o problema Double-SAT é NP-Completo. Nesta prova deixe bem claro que Double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-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SAT satisfaz todos itens da sua definição de problema NP-Completo dada no item (d) acima. Na sua resposta você pode também usar outros resultados conhecidos sobre a complexidade do problema de </w:t>
      </w:r>
      <w:r w:rsidR="00C15FE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satisfatibilidade booleana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  <w:r w:rsidR="001F0A8C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br/>
      </w:r>
    </w:p>
    <w:p w:rsidR="006B0D6A" w:rsidRPr="005A2DF7" w:rsidRDefault="006B0D6A" w:rsidP="001F0A8C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Obs.: um</w:t>
      </w:r>
      <w:r w:rsidR="001F0A8C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fórmula está no formato CNF se ela é uma conjunção de disjunções de literais. A seguinte fórmula por exemplo, está em formato</w:t>
      </w:r>
      <w:r w:rsidR="001F0A8C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CNF:</w:t>
      </w:r>
    </w:p>
    <w:p w:rsidR="001F0A8C" w:rsidRPr="005A2DF7" w:rsidRDefault="001F0A8C" w:rsidP="001F0A8C">
      <w:pPr>
        <w:pStyle w:val="ListBullet"/>
        <w:numPr>
          <w:ilvl w:val="0"/>
          <w:numId w:val="0"/>
        </w:numPr>
        <w:ind w:left="720"/>
        <w:jc w:val="center"/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(x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 xml:space="preserve">1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A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x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2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)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9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(x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 xml:space="preserve">3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A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8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x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 xml:space="preserve">1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A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8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x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4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 xml:space="preserve">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9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 xml:space="preserve">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(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8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x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 xml:space="preserve">2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DA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x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5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</w:t>
      </w:r>
    </w:p>
    <w:p w:rsidR="006B0D6A" w:rsidRPr="005A2DF7" w:rsidRDefault="006B0D6A" w:rsidP="001F0A8C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Considere os seguintes problemas de decisão:</w:t>
      </w:r>
    </w:p>
    <w:p w:rsidR="0066298F" w:rsidRPr="005A2DF7" w:rsidRDefault="0066298F" w:rsidP="0066298F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lastRenderedPageBreak/>
        <w:t>IndSet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: Dado um grafo G = (V, A) com n nodos e um inteiro positivo k ≤ n. O grafo G possui um subconjunto W de V com pelo menos k nodos tais que nenhum par de nodos de W é conectado por uma aresta em A?</w:t>
      </w:r>
    </w:p>
    <w:p w:rsidR="0066298F" w:rsidRPr="005A2DF7" w:rsidRDefault="0066298F" w:rsidP="0066298F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3-COL: Dado um grafo G = (V, A), é possível atribuir a cada nodo de G uma cor dentre as cores vermelho, azul e verde, de tal forma que nenhum par de nodos ligados por aresta em A seja da mesma cor?</w:t>
      </w:r>
    </w:p>
    <w:p w:rsidR="0066298F" w:rsidRPr="005A2DF7" w:rsidRDefault="0066298F" w:rsidP="0066298F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EulerCycle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: Dado um grafo G = (V, A), ele contém ciclo no qual todas as arestas de A são visitadas exatamente uma vez?</w:t>
      </w:r>
    </w:p>
    <w:p w:rsidR="0066298F" w:rsidRPr="005A2DF7" w:rsidRDefault="0066298F" w:rsidP="0066298F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Sabendo que:</w:t>
      </w:r>
    </w:p>
    <w:p w:rsidR="0066298F" w:rsidRPr="005A2DF7" w:rsidRDefault="0066298F" w:rsidP="0066298F">
      <w:pPr>
        <w:pStyle w:val="ListBullet"/>
        <w:numPr>
          <w:ilvl w:val="0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IndSet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é NP-Completo</w:t>
      </w:r>
      <w:r w:rsidR="00E13F4D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(pertence a NP e é NP-Hard)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66298F" w:rsidRPr="005A2DF7" w:rsidRDefault="0066298F" w:rsidP="0066298F">
      <w:pPr>
        <w:pStyle w:val="ListBullet"/>
        <w:numPr>
          <w:ilvl w:val="0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Indset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é redutível em tempo polinomial a 3-COL</w:t>
      </w:r>
      <w:r w:rsidR="001A0498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(3-COL é NP-Hard)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66298F" w:rsidRPr="005A2DF7" w:rsidRDefault="0066298F" w:rsidP="0066298F">
      <w:pPr>
        <w:pStyle w:val="ListBullet"/>
        <w:numPr>
          <w:ilvl w:val="0"/>
          <w:numId w:val="8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EulerCycle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pode ser resolvido em tempo</w:t>
      </w:r>
      <w:r w:rsidR="00E13F4D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O(|A|), ou seja,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polinomial</w:t>
      </w:r>
      <w:r w:rsidR="001A0498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(é P)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66298F" w:rsidRPr="005A2DF7" w:rsidRDefault="0066298F" w:rsidP="0066298F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diga qual o valor verdade (se verdadeiro, falso ou desconhecido) das seguintes afirmações. Justifique suas respostas.</w:t>
      </w:r>
    </w:p>
    <w:p w:rsidR="0066298F" w:rsidRDefault="0066298F" w:rsidP="0066298F">
      <w:pPr>
        <w:pStyle w:val="ListBullet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EulerCycle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é redutível em tempo polinomial a 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IndSet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66298F" w:rsidRDefault="0066298F" w:rsidP="0066298F">
      <w:pPr>
        <w:pStyle w:val="ListBullet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EulerCycle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é redutível em tempo polinomial a 3-COL.</w:t>
      </w:r>
    </w:p>
    <w:p w:rsidR="0066298F" w:rsidRDefault="0066298F" w:rsidP="0066298F">
      <w:pPr>
        <w:pStyle w:val="ListBullet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3-COL é redutível em tempo polinomial a 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EulerCycle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66298F" w:rsidRPr="005A2DF7" w:rsidRDefault="0066298F" w:rsidP="0066298F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66298F" w:rsidRPr="005A2DF7" w:rsidRDefault="00E13F4D" w:rsidP="001F0A8C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T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eorema: A classe de funções recursivas parciais é idêntica à classe de funções Turing-computáveis.</w:t>
      </w:r>
    </w:p>
    <w:p w:rsidR="00E13F4D" w:rsidRPr="005A2DF7" w:rsidRDefault="00E13F4D" w:rsidP="00E13F4D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Defina essas classes de funções e faça um esquema da prova deste teorema, explicando o que deve ser provado em cada passo.</w:t>
      </w:r>
    </w:p>
    <w:p w:rsidR="00E13F4D" w:rsidRPr="005A2DF7" w:rsidRDefault="00E13F4D" w:rsidP="00E13F4D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Explique por que este teorema é importante.</w:t>
      </w:r>
    </w:p>
    <w:p w:rsidR="00E13F4D" w:rsidRPr="005A2DF7" w:rsidRDefault="00E13F4D" w:rsidP="00E13F4D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redução de problemas, tanto no contexto de indecibilidade de problemas quanto no contexto da definição de classes de complexidade.</w:t>
      </w:r>
    </w:p>
    <w:p w:rsidR="00E13F4D" w:rsidRPr="005A2DF7" w:rsidRDefault="00E13F4D" w:rsidP="00E13F4D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os seguintes tópicos abaixo. Deixe bem claro o significado e a importância de cada um para a Ciência da Computação:</w:t>
      </w:r>
    </w:p>
    <w:p w:rsidR="00E13F4D" w:rsidRPr="005A2DF7" w:rsidRDefault="00E13F4D" w:rsidP="00E13F4D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Tese de Church-Turing.</w:t>
      </w:r>
    </w:p>
    <w:p w:rsidR="00E13F4D" w:rsidRPr="005A2DF7" w:rsidRDefault="00E13F4D" w:rsidP="00E13F4D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Problema da Parada.</w:t>
      </w:r>
    </w:p>
    <w:p w:rsidR="00E13F4D" w:rsidRPr="005A2DF7" w:rsidRDefault="00E13F4D" w:rsidP="00E13F4D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Teorema de Rice.</w:t>
      </w:r>
    </w:p>
    <w:p w:rsidR="00E13F4D" w:rsidRPr="005A2DF7" w:rsidRDefault="00E13F4D" w:rsidP="00E13F4D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Teorema de Cook-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Levin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E13F4D" w:rsidRPr="005A2DF7" w:rsidRDefault="00E13F4D" w:rsidP="00E13F4D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Questão “P = NP”?</w:t>
      </w:r>
    </w:p>
    <w:p w:rsidR="00E13F4D" w:rsidRPr="005A2DF7" w:rsidRDefault="00E13F4D" w:rsidP="00E13F4D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Explique intuitivamente o que diz o Teorema de Cook-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Levin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e por que ele é relevante para a Ciência da Computação? (Não precisa mostrar definições formais nesta questão.)</w:t>
      </w:r>
    </w:p>
    <w:p w:rsidR="00E13F4D" w:rsidRPr="005A2DF7" w:rsidRDefault="00E13F4D" w:rsidP="00E13F4D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Suponha que um </w:t>
      </w:r>
      <w:proofErr w:type="spellStart"/>
      <w:r w:rsidRPr="005A2DF7">
        <w:rPr>
          <w:rFonts w:ascii="Arial" w:hAnsi="Arial" w:cs="Arial"/>
          <w:b/>
          <w:i/>
          <w:color w:val="000000" w:themeColor="text1"/>
          <w:sz w:val="20"/>
          <w:szCs w:val="20"/>
          <w:lang w:val="pt-BR"/>
        </w:rPr>
        <w:t>lower-bound</w:t>
      </w:r>
      <w:proofErr w:type="spellEnd"/>
      <w:r w:rsidRPr="005A2DF7">
        <w:rPr>
          <w:rFonts w:ascii="Arial" w:hAnsi="Arial" w:cs="Arial"/>
          <w:b/>
          <w:i/>
          <w:color w:val="000000" w:themeColor="text1"/>
          <w:sz w:val="20"/>
          <w:szCs w:val="20"/>
          <w:lang w:val="pt-BR"/>
        </w:rPr>
        <w:softHyphen/>
        <w:t xml:space="preserve">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exponencial para um problema NPC tenha sido provado</w:t>
      </w:r>
      <w:r w:rsidR="001A0498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(logo </w:t>
      </w:r>
      <w:proofErr w:type="gramStart"/>
      <w:r w:rsidR="001A0498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 !</w:t>
      </w:r>
      <w:proofErr w:type="gramEnd"/>
      <w:r w:rsidR="001A0498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= NP)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. Nesse caso, o </w:t>
      </w:r>
      <w:r w:rsidR="001A0498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iagram</w:t>
      </w:r>
      <w:r w:rsidR="001A0498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de 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Venn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ilustrando as classes de problemas P, NP, NPC, e problemas fora de NP seria o seguinte:</w:t>
      </w:r>
    </w:p>
    <w:p w:rsidR="00E13F4D" w:rsidRPr="005A2DF7" w:rsidRDefault="00E13F4D" w:rsidP="00E13F4D">
      <w:pPr>
        <w:pStyle w:val="ListBullet"/>
        <w:numPr>
          <w:ilvl w:val="0"/>
          <w:numId w:val="0"/>
        </w:numPr>
        <w:ind w:left="720"/>
        <w:jc w:val="center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noProof/>
          <w:color w:val="000000" w:themeColor="text1"/>
          <w:sz w:val="20"/>
          <w:szCs w:val="20"/>
          <w:lang w:val="pt-BR"/>
        </w:rPr>
        <w:lastRenderedPageBreak/>
        <w:drawing>
          <wp:inline distT="0" distB="0" distL="0" distR="0" wp14:anchorId="107BAF7A" wp14:editId="740790E4">
            <wp:extent cx="3169257" cy="20589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2 at 11.09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75" cy="20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4D" w:rsidRDefault="00E13F4D" w:rsidP="00E13F4D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Seja A um problema tal que SAT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A3"/>
      </w:r>
      <w:r w:rsidR="00A86817"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p</w:t>
      </w:r>
      <w:r w:rsidR="00A86817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A. Escreva a letra A nas partes do diagrama onde o problema A pode estar e justifique.</w:t>
      </w:r>
    </w:p>
    <w:p w:rsidR="00E13F4D" w:rsidRDefault="00A86817" w:rsidP="00A86817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Seja B um problema tal que B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A3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p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SAT. Escreva com a letra B as partes do diagrama onde o problema B pode estar e justifique.</w:t>
      </w:r>
    </w:p>
    <w:p w:rsidR="002A1C6F" w:rsidRPr="005A2DF7" w:rsidRDefault="002A1C6F" w:rsidP="002A1C6F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Suponha que existe um problema X que pertence a NP e X não pertence a P. Prove </w:t>
      </w:r>
      <w:r w:rsidR="00E85F72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que baseado nessa afirmação, nenhum problema NPC pode ser resolvido em PTIME.</w:t>
      </w:r>
    </w:p>
    <w:p w:rsidR="002A1C6F" w:rsidRPr="005A2DF7" w:rsidRDefault="002A1C6F" w:rsidP="00ED217B">
      <w:pPr>
        <w:pStyle w:val="ListBullet"/>
        <w:numPr>
          <w:ilvl w:val="0"/>
          <w:numId w:val="0"/>
        </w:numPr>
        <w:ind w:left="144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C26AD1" w:rsidRPr="005A2DF7" w:rsidRDefault="00C26AD1" w:rsidP="00C26AD1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Considere os seguintes problemas de decisão:</w:t>
      </w:r>
    </w:p>
    <w:p w:rsidR="00C26AD1" w:rsidRPr="005A2DF7" w:rsidRDefault="00C26AD1" w:rsidP="00C26AD1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HamCycle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: Dado um grafo G = (V, E), ele contém ciclo cujos vértices são visitados exatamente uma vez?</w:t>
      </w:r>
    </w:p>
    <w:p w:rsidR="00C26AD1" w:rsidRPr="005A2DF7" w:rsidRDefault="00C26AD1" w:rsidP="00C26AD1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HamPath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: Dado um grafo G = (V, E 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dois vértices distintos s e t, ambos em V, existe caminho simples em G que começa em s, termina em t e cujos vértices são visitados exatamente uma vez?</w:t>
      </w:r>
    </w:p>
    <w:p w:rsidR="00C26AD1" w:rsidRDefault="00C26AD1" w:rsidP="00C26AD1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EulerCycle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: Dado um grafo G = (V, E), ele contém ciclo cujas arestas são visitadas exatamente uma vez?</w:t>
      </w:r>
    </w:p>
    <w:p w:rsidR="00E23B5E" w:rsidRDefault="00E23B5E" w:rsidP="00E23B5E">
      <w:pPr>
        <w:pStyle w:val="ListBullet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HamCycle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CE"/>
      </w:r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NPC</w:t>
      </w:r>
    </w:p>
    <w:p w:rsidR="00E23B5E" w:rsidRDefault="00E23B5E" w:rsidP="00E23B5E">
      <w:pPr>
        <w:pStyle w:val="ListBullet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Hamcycle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A3"/>
      </w:r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vertAlign w:val="subscript"/>
          <w:lang w:val="pt-BR"/>
        </w:rPr>
        <w:t>p</w:t>
      </w:r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HamPath</w:t>
      </w:r>
      <w:proofErr w:type="spellEnd"/>
    </w:p>
    <w:p w:rsidR="00E23B5E" w:rsidRDefault="00E23B5E" w:rsidP="00E23B5E">
      <w:pPr>
        <w:pStyle w:val="ListBullet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EulerCycle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CE"/>
      </w:r>
      <w:r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P</w:t>
      </w:r>
    </w:p>
    <w:p w:rsidR="002F5DBD" w:rsidRDefault="002F5DBD" w:rsidP="002F5DBD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2F5DBD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Mostre que </w:t>
      </w:r>
      <w:proofErr w:type="spellStart"/>
      <w:r w:rsidRPr="002F5DBD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HamCycle</w:t>
      </w:r>
      <w:proofErr w:type="spellEnd"/>
      <w:r w:rsidRPr="002F5DBD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é redutível em tempo polinomial para </w:t>
      </w:r>
      <w:proofErr w:type="spellStart"/>
      <w:r w:rsidRPr="002F5DBD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HamPath</w:t>
      </w:r>
      <w:proofErr w:type="spellEnd"/>
      <w:r w:rsidRPr="002F5DBD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.</w:t>
      </w:r>
    </w:p>
    <w:p w:rsidR="002F5DBD" w:rsidRPr="002F5DBD" w:rsidRDefault="002F5DBD" w:rsidP="002F5DBD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  <w:lang w:val="pt-BR"/>
        </w:rPr>
        <w:t>as</w:t>
      </w:r>
      <w:r w:rsidR="005B1401">
        <w:rPr>
          <w:rFonts w:ascii="Arial" w:hAnsi="Arial" w:cs="Arial"/>
          <w:color w:val="000000" w:themeColor="text1"/>
          <w:sz w:val="22"/>
          <w:szCs w:val="22"/>
          <w:lang w:val="pt-BR"/>
        </w:rPr>
        <w:t>d</w:t>
      </w:r>
      <w:proofErr w:type="spellEnd"/>
    </w:p>
    <w:p w:rsidR="001A4174" w:rsidRPr="005A2DF7" w:rsidRDefault="001A4174" w:rsidP="00D11E90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Dada uma prova da não existência de TM para decidir o Problema da Parada, explique o papel da tese de Church-Turing na prova de que o Problema da Parada é indecidível.</w:t>
      </w:r>
    </w:p>
    <w:p w:rsidR="00720CE1" w:rsidRPr="005A2DF7" w:rsidRDefault="00720CE1" w:rsidP="00720CE1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Escreva sobre a tese de Church-Turing. Em sua resposta, você deve:</w:t>
      </w:r>
    </w:p>
    <w:p w:rsidR="00720CE1" w:rsidRPr="005A2DF7" w:rsidRDefault="00720CE1" w:rsidP="00720CE1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Escrever o enunciado da tese.</w:t>
      </w:r>
    </w:p>
    <w:p w:rsidR="00720CE1" w:rsidRPr="005A2DF7" w:rsidRDefault="00720CE1" w:rsidP="00720CE1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Explicar porque é uma tese e não um teorema (ou seja, explicar por que ela não pode ser provada).</w:t>
      </w:r>
    </w:p>
    <w:p w:rsidR="00720CE1" w:rsidRPr="005A2DF7" w:rsidRDefault="00720CE1" w:rsidP="00720CE1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Escrever sobre as evidências que suportam a sua verdade (mencionar duas dessas evidências).</w:t>
      </w:r>
    </w:p>
    <w:p w:rsidR="00720CE1" w:rsidRPr="005A2DF7" w:rsidRDefault="00720CE1" w:rsidP="00720CE1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lastRenderedPageBreak/>
        <w:t>Explicar a sua importância para a Ciência da Computação, em particular explicar porque ela é importante em provas de resultados negativos, como a indecibilidade do Problema da Parada.</w:t>
      </w:r>
    </w:p>
    <w:p w:rsidR="00720CE1" w:rsidRPr="005A2DF7" w:rsidRDefault="00720CE1" w:rsidP="00D11E90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F</w:t>
      </w:r>
      <w:r w:rsidR="00C318CF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aça um breve ensaio discorrendo sobre os seguintes conceitos relativos à Teoria da Complexidade.</w:t>
      </w:r>
    </w:p>
    <w:p w:rsidR="00C318CF" w:rsidRPr="005A2DF7" w:rsidRDefault="00C318CF" w:rsidP="00C318CF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Complexidade de tempo e um algoritmo e complexidade de tempo de um problema algorítmico.</w:t>
      </w:r>
    </w:p>
    <w:p w:rsidR="00C318CF" w:rsidRPr="005A2DF7" w:rsidRDefault="00C318CF" w:rsidP="00C318CF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Complexidade de tempo polinomial e complexidade de tempo exponencial.</w:t>
      </w:r>
    </w:p>
    <w:p w:rsidR="00C318CF" w:rsidRPr="005A2DF7" w:rsidRDefault="00C318CF" w:rsidP="00C318CF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Problemas tratáveis e intratáveis (com exemplos de problemas tratáveis e intratáveis, e exemplos de problemas com “status” em relação a tratabilidade desconhecido).</w:t>
      </w:r>
    </w:p>
    <w:p w:rsidR="00646B62" w:rsidRPr="005A2DF7" w:rsidRDefault="00C318CF" w:rsidP="00D11E90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A fim de entender melhor problemas algorítmicos com respeito ao uso de recursos, pesquisadores começaram a agrupá-lo de acordo com as suas semelhanças em relação a requisitos de tempo (e espaço). </w:t>
      </w:r>
      <w:r w:rsidR="00646B6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Este estudo deu origem as classes de complexidade. Faça um breve ensaio sobre as classes</w:t>
      </w:r>
    </w:p>
    <w:p w:rsidR="00646B62" w:rsidRPr="005A2DF7" w:rsidRDefault="00646B62" w:rsidP="00646B62">
      <w:pPr>
        <w:pStyle w:val="ListBullet"/>
        <w:numPr>
          <w:ilvl w:val="0"/>
          <w:numId w:val="0"/>
        </w:numPr>
        <w:ind w:left="720"/>
        <w:jc w:val="center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P, NP, NPC, EXP</w:t>
      </w:r>
    </w:p>
    <w:p w:rsidR="00783909" w:rsidRPr="005A2DF7" w:rsidRDefault="00783909" w:rsidP="00783909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Descreva quais são as</w:t>
      </w:r>
      <w:r w:rsidR="001A4174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propriedades determinantes para um problema estar dentro de cada uma dessas classes. Complemente o ensaio com diagramas de </w:t>
      </w:r>
      <w:proofErr w:type="spellStart"/>
      <w:r w:rsidR="001A4174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Venn</w:t>
      </w:r>
      <w:proofErr w:type="spellEnd"/>
      <w:r w:rsidR="001A4174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que mostram a relação entre essas classes. Discutir sobre a questão P = NP.</w:t>
      </w:r>
    </w:p>
    <w:p w:rsidR="00720CE1" w:rsidRPr="005A2DF7" w:rsidRDefault="00646B62" w:rsidP="00D11E90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1A4174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Disserte sobre os conjuntos de problemas NP, NP-Hard e NPC. Desenhe diagramas de </w:t>
      </w:r>
      <w:proofErr w:type="spellStart"/>
      <w:r w:rsidR="001A4174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Venn</w:t>
      </w:r>
      <w:proofErr w:type="spellEnd"/>
      <w:r w:rsidR="001A4174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mostrando a relação entre estes três conjuntos para o caso de P = NP e </w:t>
      </w:r>
      <w:proofErr w:type="gramStart"/>
      <w:r w:rsidR="001A4174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 !</w:t>
      </w:r>
      <w:proofErr w:type="gramEnd"/>
      <w:r w:rsidR="001A4174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= NP.</w:t>
      </w:r>
    </w:p>
    <w:p w:rsidR="005C6D0A" w:rsidRPr="005A2DF7" w:rsidRDefault="005C6D0A" w:rsidP="00D11E90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os seguintes aspectos da Teoria da Computabilidade:</w:t>
      </w:r>
    </w:p>
    <w:p w:rsidR="005C6D0A" w:rsidRPr="005A2DF7" w:rsidRDefault="005C6D0A" w:rsidP="005C6D0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Qual é o seu principal foco de estudo.</w:t>
      </w:r>
    </w:p>
    <w:p w:rsidR="005C6D0A" w:rsidRPr="005A2DF7" w:rsidRDefault="005C6D0A" w:rsidP="005C6D0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Exemplos dos principais resultados (teoremas, teses, 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etc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).</w:t>
      </w:r>
    </w:p>
    <w:p w:rsidR="005C6D0A" w:rsidRPr="005A2DF7" w:rsidRDefault="005C6D0A" w:rsidP="005C6D0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Relevância para a Computação desses resultados principais.</w:t>
      </w:r>
    </w:p>
    <w:p w:rsidR="005C6D0A" w:rsidRPr="005A2DF7" w:rsidRDefault="005C6D0A" w:rsidP="005C6D0A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os seguintes aspectos da Teoria da Complexidade:</w:t>
      </w:r>
    </w:p>
    <w:p w:rsidR="005C6D0A" w:rsidRPr="005A2DF7" w:rsidRDefault="005C6D0A" w:rsidP="005C6D0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Qual é o seu principal foco de escuto.</w:t>
      </w:r>
    </w:p>
    <w:p w:rsidR="005C6D0A" w:rsidRPr="005A2DF7" w:rsidRDefault="005C6D0A" w:rsidP="005C6D0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Exemplos dos principais resultados (teoremas, teses, 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etc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).</w:t>
      </w:r>
    </w:p>
    <w:p w:rsidR="005C6D0A" w:rsidRPr="005A2DF7" w:rsidRDefault="005C6D0A" w:rsidP="005C6D0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Relevância para a Computação desses resultados principais.</w:t>
      </w:r>
    </w:p>
    <w:p w:rsidR="005C6D0A" w:rsidRPr="005A2DF7" w:rsidRDefault="005C6D0A" w:rsidP="005C6D0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Problemas em aberto.</w:t>
      </w:r>
    </w:p>
    <w:p w:rsidR="005C6D0A" w:rsidRPr="005A2DF7" w:rsidRDefault="005C6D0A" w:rsidP="005C6D0A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Imagine que se quer provar que uma propriedade P é válida para a classe de funções computáveis. Faça esboços de como poderiam ser as provas desta propriedade usando TM e usando Funções Recursivas Parciais, justificando a validade de cada prova. Defina critérios e faça uma análise comparativa das duas provas.</w:t>
      </w:r>
    </w:p>
    <w:p w:rsidR="005C6D0A" w:rsidRPr="005A2DF7" w:rsidRDefault="005C6D0A" w:rsidP="005C6D0A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problemas NPC. Além das definições, explicações e exemplos que você julgar relevantes, sua resposta deve necessariamente explicar 2 formas diferentes de se provar que um dado problema é NPC e também uma justificativa da importância desta classe de problemas. Note que a sua escolha do que é relevante sobre este assunto será considerada na nota desta questão.</w:t>
      </w:r>
    </w:p>
    <w:p w:rsidR="00F120D9" w:rsidRPr="005A2DF7" w:rsidRDefault="00F120D9" w:rsidP="00F120D9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Um professor gostaria de automatizar a correção dos exercícios de programação Python dos alunos, construindo um programa que implemente a função PROG-</w:t>
      </w:r>
      <w:proofErr w:type="gram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CORRETO?,</w:t>
      </w:r>
      <w:proofErr w:type="gram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definida assim.</w:t>
      </w:r>
    </w:p>
    <w:p w:rsidR="00F120D9" w:rsidRPr="005A2DF7" w:rsidRDefault="00F120D9" w:rsidP="00F120D9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lastRenderedPageBreak/>
        <w:t>Entrada: Dois programas escritos em Python, um representando a solução (sol) e outro o programa submetido pelo aluno (sub).</w:t>
      </w:r>
    </w:p>
    <w:p w:rsidR="00F120D9" w:rsidRPr="005A2DF7" w:rsidRDefault="00F120D9" w:rsidP="00F120D9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Saída: Verdadeiro, se o programa sub implementa a mesma função que o programa sol, ou seja, se para todas as entradas para as quais sol produz um valor de saída, sub produz o mesmo valor, e para todas as entradas para as quais sol não produz saída, sub também não produz saída. A saída deve ser falso caso contrário.</w:t>
      </w:r>
    </w:p>
    <w:p w:rsidR="00F120D9" w:rsidRPr="005A2DF7" w:rsidRDefault="00F120D9" w:rsidP="00F120D9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Responda às seguintes questões:</w:t>
      </w:r>
    </w:p>
    <w:p w:rsidR="00F120D9" w:rsidRPr="005A2DF7" w:rsidRDefault="00F120D9" w:rsidP="00F120D9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Explique o que é uma “função computável”.</w:t>
      </w:r>
    </w:p>
    <w:p w:rsidR="00F120D9" w:rsidRPr="005A2DF7" w:rsidRDefault="00F120D9" w:rsidP="00F120D9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 função PROG-CORRETO é computável? Prove.</w:t>
      </w:r>
    </w:p>
    <w:p w:rsidR="00F120D9" w:rsidRPr="005A2DF7" w:rsidRDefault="00F120D9" w:rsidP="00F120D9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Transforme a definição de PROG-CORRETO em PROG-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CORRETOmod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da seguinte forma:</w:t>
      </w:r>
    </w:p>
    <w:p w:rsidR="00F120D9" w:rsidRPr="005A2DF7" w:rsidRDefault="00F120D9" w:rsidP="00F120D9">
      <w:pPr>
        <w:pStyle w:val="ListBullet"/>
        <w:numPr>
          <w:ilvl w:val="2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sua resposta na questão b) foi SIM, PROG-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CORRETOmod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deve ser uma função mais geral que PROG-CORRETO que não seja computável.</w:t>
      </w:r>
    </w:p>
    <w:p w:rsidR="00F120D9" w:rsidRPr="005A2DF7" w:rsidRDefault="00F120D9" w:rsidP="00F120D9">
      <w:pPr>
        <w:pStyle w:val="ListBullet"/>
        <w:numPr>
          <w:ilvl w:val="2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sua resposta na questão b) foi NÃO, PROG-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CORRETOmod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deve ser uma função mais restrita que PROG-CORRETO que seja computável.</w:t>
      </w:r>
    </w:p>
    <w:p w:rsidR="00F120D9" w:rsidRPr="005A2DF7" w:rsidRDefault="00F120D9" w:rsidP="00F120D9">
      <w:pPr>
        <w:pStyle w:val="ListBullet"/>
        <w:numPr>
          <w:ilvl w:val="0"/>
          <w:numId w:val="0"/>
        </w:numPr>
        <w:ind w:left="1800" w:hanging="36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Justifique por que PROG-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CORRETOmod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é computável / não computável.</w:t>
      </w:r>
    </w:p>
    <w:p w:rsidR="00F120D9" w:rsidRPr="005A2DF7" w:rsidRDefault="00F120D9" w:rsidP="00F120D9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Disserte sobre as principais classes de complexidade e explique a importância de se demonstrar a classe de complexidade de um problema.</w:t>
      </w:r>
    </w:p>
    <w:p w:rsidR="00F120D9" w:rsidRPr="005A2DF7" w:rsidRDefault="00F120D9" w:rsidP="00F120D9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Diga se as afirmações a seguinte são verdadeiras ou falsas e justifique suas respostas.</w:t>
      </w:r>
    </w:p>
    <w:p w:rsidR="00F120D9" w:rsidRPr="005A2DF7" w:rsidRDefault="00F120D9" w:rsidP="00F120D9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um problema pertence à classe P, sempre existe um algoritmo com complexidade O(2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perscript"/>
          <w:lang w:val="pt-BR"/>
        </w:rPr>
        <w:t>n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 que o resolve.</w:t>
      </w:r>
    </w:p>
    <w:p w:rsidR="00F120D9" w:rsidRPr="005A2DF7" w:rsidRDefault="00F120D9" w:rsidP="00F120D9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P = NP então a lógica de primeira ordem seria decidível.</w:t>
      </w:r>
    </w:p>
    <w:p w:rsidR="00F120D9" w:rsidRPr="005A2DF7" w:rsidRDefault="00F120D9" w:rsidP="00F120D9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Se L é NP-Hard, L é polinomialmente redutível a L’ e L’ pertence a P então </w:t>
      </w:r>
      <w:proofErr w:type="gram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P !</w:t>
      </w:r>
      <w:proofErr w:type="gram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= NP.</w:t>
      </w:r>
    </w:p>
    <w:p w:rsidR="00F120D9" w:rsidRPr="005A2DF7" w:rsidRDefault="00F120D9" w:rsidP="00F120D9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RSA é um algoritmo de criptografia baseado em um par de chaves, uma pública e uma prova. Uma mensagem cifrada usando uma chave pública só pode ser decodificada usando a respectiva chave privada. Neste algoritmo a </w:t>
      </w:r>
      <w:proofErr w:type="spell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contrução</w:t>
      </w:r>
      <w:proofErr w:type="spell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das chaves se baseia na geração de dois números primos muito grandes e da sua multiplicação, de tal forma que é uma tarefa computacionalmente custosa dada uma chave pública, encontrar os números primos originais, com os quais a mensagem pode ser decodificada. Hoje em dia, grande parte das transações realizadas na internet usam criptografia RSA.</w:t>
      </w:r>
    </w:p>
    <w:p w:rsidR="00F120D9" w:rsidRPr="005A2DF7" w:rsidRDefault="00F120D9" w:rsidP="00F120D9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Assuma que a chave pública do RSA consiste apenas na multiplicação de dois números primos e a chave privada correspondente é formada pelos dois números primos (na realidade, as chaves são mais complexas que isso no RSA). Neste caso, dada uma chave pública n, o código poderia ser quebrado se fossem encontrados os dois números primos p e q que multiplicados geram a chave pública (ou seja, a fatoração de n em números primos é n = p x q). Considere a seguinte frase de um fórum de criptografia:</w:t>
      </w:r>
    </w:p>
    <w:p w:rsidR="00F120D9" w:rsidRPr="005A2DF7" w:rsidRDefault="00F120D9" w:rsidP="00F120D9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“Quebrar RSA é NPC, portando não existe </w:t>
      </w:r>
      <w:r w:rsidR="004C57C2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maneira melhor que usar força bruta para isso.”</w:t>
      </w:r>
    </w:p>
    <w:p w:rsidR="00F120D9" w:rsidRPr="005A2DF7" w:rsidRDefault="004C57C2" w:rsidP="004C57C2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Avalie esta frase, levando em consideração as seguintes questões:</w:t>
      </w:r>
    </w:p>
    <w:p w:rsidR="004C57C2" w:rsidRPr="005A2DF7" w:rsidRDefault="004C57C2" w:rsidP="004C57C2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que significa precisamente “quebrar o RSA é NPC”? Ou seja, qual é o problema de decisão envolvido e o que significa dizer que ele é NPC?</w:t>
      </w:r>
    </w:p>
    <w:p w:rsidR="004C57C2" w:rsidRPr="005A2DF7" w:rsidRDefault="004C57C2" w:rsidP="004C57C2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problema pertence à classe NP? Justifique.</w:t>
      </w:r>
    </w:p>
    <w:p w:rsidR="004C57C2" w:rsidRPr="005A2DF7" w:rsidRDefault="004C57C2" w:rsidP="004C57C2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Assumindo que a premissa está correta, ou seja, que “quebrar o RSA é realmente NPC”, a conclusão da frase é uma consequência lógica? Justifique.</w:t>
      </w:r>
    </w:p>
    <w:p w:rsidR="004C57C2" w:rsidRPr="005A2DF7" w:rsidRDefault="004C57C2" w:rsidP="004C57C2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lastRenderedPageBreak/>
        <w:t>Fale sobre o impacto da questão P = NP? Para criptografia baseada no RSA.</w:t>
      </w:r>
    </w:p>
    <w:p w:rsidR="00F12514" w:rsidRPr="005A2DF7" w:rsidRDefault="00F12514" w:rsidP="00F12514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que é modelo de computação? Para que serve um modelo de computação? Dê 2 exemplos de modelo de computação, explicando cada um deles e deixando evidente como “computação” é definida em cada modelo. Qual o significado de dizer “Os modelos de computação A e B são equivalentes”? Os modelos que você citou são equivalentes? Justifique (não precisa fazer uma prova formal, somente explicar o que deve ser feito para provar a equivalência / não equivalência entre esses modelos).</w:t>
      </w:r>
    </w:p>
    <w:p w:rsidR="00F12514" w:rsidRPr="005A2DF7" w:rsidRDefault="00F12514" w:rsidP="00F12514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Um desenvolvedor de </w:t>
      </w:r>
      <w:r w:rsidRPr="005A2DF7">
        <w:rPr>
          <w:rFonts w:ascii="Arial" w:hAnsi="Arial" w:cs="Arial"/>
          <w:b/>
          <w:i/>
          <w:color w:val="000000" w:themeColor="text1"/>
          <w:sz w:val="20"/>
          <w:szCs w:val="20"/>
          <w:lang w:val="pt-BR"/>
        </w:rPr>
        <w:t>software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precisa construir um programa para solucionar um problema X. Procurando em uma biblioteca, ele encontra um programa eficiente (com ordem de complexidade O(n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vertAlign w:val="superscript"/>
          <w:lang w:val="pt-BR"/>
        </w:rPr>
        <w:t>2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)) que soluciona um problema PE que parece ser muito similar ao problema X. Por outro lado, ele encontra um texto que fala sobre um problema PNC, dizendo que ele não é computável, e o desenvolvedor acha que PNC também parece similar a X.</w:t>
      </w:r>
    </w:p>
    <w:p w:rsidR="00F12514" w:rsidRPr="005A2DF7" w:rsidRDefault="00F12514" w:rsidP="00F12514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Explique o que é uma redução e como definimos reduções entre problemas. Quando dizemos que uma redução é polinomial?</w:t>
      </w:r>
    </w:p>
    <w:p w:rsidR="00F12514" w:rsidRPr="005A2DF7" w:rsidRDefault="00F12514" w:rsidP="00F12514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Diga se as afirmações a seguir são verdadeiras ou falsas e justifique:</w:t>
      </w:r>
    </w:p>
    <w:p w:rsidR="00F12514" w:rsidRPr="005A2DF7" w:rsidRDefault="00F12514" w:rsidP="00F12514">
      <w:pPr>
        <w:pStyle w:val="ListBullet"/>
        <w:numPr>
          <w:ilvl w:val="2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problema PE não é NPC.</w:t>
      </w:r>
    </w:p>
    <w:p w:rsidR="00F12514" w:rsidRPr="005A2DF7" w:rsidRDefault="00F12514" w:rsidP="00F12514">
      <w:pPr>
        <w:pStyle w:val="ListBullet"/>
        <w:numPr>
          <w:ilvl w:val="2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conseguirmos reduzir X para PNC, X também não é computável.</w:t>
      </w:r>
    </w:p>
    <w:p w:rsidR="00F12514" w:rsidRPr="005A2DF7" w:rsidRDefault="00F12514" w:rsidP="00F12514">
      <w:pPr>
        <w:pStyle w:val="ListBullet"/>
        <w:numPr>
          <w:ilvl w:val="2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conseguirmos reduzir X para PE, X pertence à classe P.</w:t>
      </w:r>
    </w:p>
    <w:p w:rsidR="009F57A5" w:rsidRPr="005A2DF7" w:rsidRDefault="009F57A5" w:rsidP="009F57A5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proofErr w:type="gramStart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Seja Parada</w:t>
      </w:r>
      <w:proofErr w:type="gramEnd"/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o problema da parada e X um problema que não se sabe se é computável ou não. Assuma ainda que existe uma função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64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: Parada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AE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X, mapeando instâncias do problema Parada para instâncias do problema X.</w:t>
      </w:r>
    </w:p>
    <w:p w:rsidR="009F57A5" w:rsidRPr="005A2DF7" w:rsidRDefault="009F57A5" w:rsidP="009F57A5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Diga se as afirmações a seguir são verdadeiras ou falsas e justifique:</w:t>
      </w:r>
    </w:p>
    <w:p w:rsidR="009F57A5" w:rsidRPr="005A2DF7" w:rsidRDefault="009F57A5" w:rsidP="009F57A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Com base nas informações acima, pode-se afirmar que o problema X não é computável.</w:t>
      </w:r>
    </w:p>
    <w:p w:rsidR="009F57A5" w:rsidRPr="005A2DF7" w:rsidRDefault="009F57A5" w:rsidP="009F57A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Se a função </w:t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sym w:font="Symbol" w:char="F064"/>
      </w: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não for computável, o problema X não é computável.</w:t>
      </w:r>
    </w:p>
    <w:p w:rsidR="009F57A5" w:rsidRPr="005A2DF7" w:rsidRDefault="009F57A5" w:rsidP="009F57A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pudermos provar que P = NP, então existe uma TM deter</w:t>
      </w:r>
      <w:r w:rsidR="005C218A"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minística que resolve o problema Parada.</w:t>
      </w:r>
    </w:p>
    <w:p w:rsidR="005C218A" w:rsidRPr="005A2DF7" w:rsidRDefault="005C218A" w:rsidP="009F57A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a Tese de Church não for verdadeira, o problema Parada seria computável</w:t>
      </w:r>
    </w:p>
    <w:p w:rsidR="005C218A" w:rsidRPr="005A2DF7" w:rsidRDefault="005C218A" w:rsidP="009F57A5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Se dois modelos de Computação são equivalentes, eles resolvem a mesma classe de problemas.</w:t>
      </w:r>
    </w:p>
    <w:p w:rsidR="009F57A5" w:rsidRPr="005A2DF7" w:rsidRDefault="005C218A" w:rsidP="009F57A5">
      <w:pPr>
        <w:pStyle w:val="ListBullet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Responda as questões a seguir:</w:t>
      </w:r>
    </w:p>
    <w:p w:rsidR="005C218A" w:rsidRPr="005A2DF7" w:rsidRDefault="005C218A" w:rsidP="005C218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Defina as principais classes de complexidade (min 4).</w:t>
      </w:r>
    </w:p>
    <w:p w:rsidR="005C218A" w:rsidRPr="005A2DF7" w:rsidRDefault="005C218A" w:rsidP="005C218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Dê um exemplo de problema NPC, definindo claramente o problema e dando exemplos de instâncias do problema com respostas sim e não.</w:t>
      </w:r>
    </w:p>
    <w:p w:rsidR="005C218A" w:rsidRPr="005A2DF7" w:rsidRDefault="005C218A" w:rsidP="005C218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 problema apresentado no item anterior pertence à classe NP? Justifique (prove).</w:t>
      </w:r>
    </w:p>
    <w:p w:rsidR="005C218A" w:rsidRPr="005A2DF7" w:rsidRDefault="005C218A" w:rsidP="005C218A">
      <w:pPr>
        <w:pStyle w:val="ListBullet"/>
        <w:numPr>
          <w:ilvl w:val="1"/>
          <w:numId w:val="5"/>
        </w:numPr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  <w:r w:rsidRPr="005A2DF7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Defina e explique o que é uma redução polinomial e como ela pode ser usada para provar que um problema X é NPC.</w:t>
      </w:r>
    </w:p>
    <w:p w:rsidR="004C57C2" w:rsidRPr="005A2DF7" w:rsidRDefault="004C57C2" w:rsidP="004C57C2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sectPr w:rsidR="004C57C2" w:rsidRPr="005A2DF7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9B4" w:rsidRDefault="008979B4">
      <w:r>
        <w:separator/>
      </w:r>
    </w:p>
    <w:p w:rsidR="008979B4" w:rsidRDefault="008979B4"/>
  </w:endnote>
  <w:endnote w:type="continuationSeparator" w:id="0">
    <w:p w:rsidR="008979B4" w:rsidRDefault="008979B4">
      <w:r>
        <w:continuationSeparator/>
      </w:r>
    </w:p>
    <w:p w:rsidR="008979B4" w:rsidRDefault="00897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0D9" w:rsidRDefault="00F120D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9B4" w:rsidRDefault="008979B4">
      <w:r>
        <w:separator/>
      </w:r>
    </w:p>
    <w:p w:rsidR="008979B4" w:rsidRDefault="008979B4"/>
  </w:footnote>
  <w:footnote w:type="continuationSeparator" w:id="0">
    <w:p w:rsidR="008979B4" w:rsidRDefault="008979B4">
      <w:r>
        <w:continuationSeparator/>
      </w:r>
    </w:p>
    <w:p w:rsidR="008979B4" w:rsidRDefault="008979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7CC3C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8A77C2"/>
    <w:multiLevelType w:val="hybridMultilevel"/>
    <w:tmpl w:val="78500D0E"/>
    <w:lvl w:ilvl="0" w:tplc="20EA2192">
      <w:start w:val="1"/>
      <w:numFmt w:val="upperRoman"/>
      <w:lvlText w:val="%1)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795656FE"/>
    <w:lvl w:ilvl="0" w:tplc="0409000F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7E81"/>
    <w:multiLevelType w:val="hybridMultilevel"/>
    <w:tmpl w:val="FF227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8C0767"/>
    <w:multiLevelType w:val="hybridMultilevel"/>
    <w:tmpl w:val="D214FD4E"/>
    <w:lvl w:ilvl="0" w:tplc="2A50C9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32268"/>
    <w:multiLevelType w:val="hybridMultilevel"/>
    <w:tmpl w:val="2CCAB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652B90"/>
    <w:multiLevelType w:val="hybridMultilevel"/>
    <w:tmpl w:val="97307BC0"/>
    <w:lvl w:ilvl="0" w:tplc="2A50C9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450F0F"/>
    <w:multiLevelType w:val="hybridMultilevel"/>
    <w:tmpl w:val="7352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BC84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17561"/>
    <w:multiLevelType w:val="hybridMultilevel"/>
    <w:tmpl w:val="CC50B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6A"/>
    <w:rsid w:val="00032DCB"/>
    <w:rsid w:val="00084BB9"/>
    <w:rsid w:val="000D0191"/>
    <w:rsid w:val="000F4985"/>
    <w:rsid w:val="00132D06"/>
    <w:rsid w:val="00157651"/>
    <w:rsid w:val="001A0498"/>
    <w:rsid w:val="001A4174"/>
    <w:rsid w:val="001C2A10"/>
    <w:rsid w:val="001D3530"/>
    <w:rsid w:val="001F0A8C"/>
    <w:rsid w:val="00296651"/>
    <w:rsid w:val="002A1C6F"/>
    <w:rsid w:val="002F5DBD"/>
    <w:rsid w:val="00302BCF"/>
    <w:rsid w:val="00485CA7"/>
    <w:rsid w:val="004C57C2"/>
    <w:rsid w:val="004D0BB8"/>
    <w:rsid w:val="00527CD9"/>
    <w:rsid w:val="005627A6"/>
    <w:rsid w:val="005A2DF7"/>
    <w:rsid w:val="005B1401"/>
    <w:rsid w:val="005B4103"/>
    <w:rsid w:val="005C218A"/>
    <w:rsid w:val="005C6D0A"/>
    <w:rsid w:val="00646B62"/>
    <w:rsid w:val="0066298F"/>
    <w:rsid w:val="00691586"/>
    <w:rsid w:val="006B0D6A"/>
    <w:rsid w:val="006C09A3"/>
    <w:rsid w:val="006E0B2B"/>
    <w:rsid w:val="00720CE1"/>
    <w:rsid w:val="00783909"/>
    <w:rsid w:val="007C26E1"/>
    <w:rsid w:val="008979B4"/>
    <w:rsid w:val="008C36D0"/>
    <w:rsid w:val="008C6ECB"/>
    <w:rsid w:val="0091674B"/>
    <w:rsid w:val="00983476"/>
    <w:rsid w:val="009F57A5"/>
    <w:rsid w:val="00A86817"/>
    <w:rsid w:val="00C15FE2"/>
    <w:rsid w:val="00C26AD1"/>
    <w:rsid w:val="00C318CF"/>
    <w:rsid w:val="00C4458B"/>
    <w:rsid w:val="00CB4933"/>
    <w:rsid w:val="00D11E90"/>
    <w:rsid w:val="00DA38B7"/>
    <w:rsid w:val="00E13F4D"/>
    <w:rsid w:val="00E22AA3"/>
    <w:rsid w:val="00E23B5E"/>
    <w:rsid w:val="00E85F72"/>
    <w:rsid w:val="00ED217B"/>
    <w:rsid w:val="00F120D9"/>
    <w:rsid w:val="00F12514"/>
    <w:rsid w:val="00F834AB"/>
    <w:rsid w:val="00FA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AF01AA"/>
  <w15:chartTrackingRefBased/>
  <w15:docId w15:val="{76DD4ABC-B042-CA4D-BABB-C598FA45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serpa/Library/Containers/com.microsoft.Word/Data/Library/Application%20Support/Microsoft/Office/16.0/DTS/en-US%7bD054A64F-E216-A548-8AB2-17B0EEE83BC5%7d/%7b00EA5328-8E47-5D44-984A-010B02490EE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7</Pages>
  <Words>2505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Serpa</dc:creator>
  <cp:keywords/>
  <dc:description/>
  <cp:lastModifiedBy>Matheus Serpa</cp:lastModifiedBy>
  <cp:revision>3</cp:revision>
  <dcterms:created xsi:type="dcterms:W3CDTF">2018-12-05T00:34:00Z</dcterms:created>
  <dcterms:modified xsi:type="dcterms:W3CDTF">2018-12-05T00:34:00Z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